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spacing w:before="6"/>
        <w:rPr>
          <w:rFonts w:ascii="Times New Roman" w:hAnsi="Times New Roman"/>
          <w:sz w:val="26"/>
        </w:rPr>
      </w:pPr>
    </w:p>
    <w:p>
      <w:pPr>
        <w:pStyle w:val="1"/>
        <w:spacing w:line="834" w:lineRule="exact"/>
        <w:ind w:right="1804"/>
      </w:pPr>
      <w:r>
        <w:t>NAAN</w:t>
      </w:r>
      <w:r>
        <w:rPr>
          <w:spacing w:val="-4"/>
        </w:rPr>
        <w:t xml:space="preserve"> </w:t>
      </w:r>
      <w:r>
        <w:t>MUTHALVAN</w:t>
      </w:r>
    </w:p>
    <w:p>
      <w:pPr>
        <w:pStyle w:val="15"/>
        <w:spacing w:before="1"/>
        <w:rPr>
          <w:sz w:val="72"/>
        </w:rPr>
      </w:pPr>
    </w:p>
    <w:p>
      <w:pPr>
        <w:spacing w:line="480" w:lineRule="auto"/>
        <w:ind w:left="1472" w:right="2190"/>
        <w:jc w:val="center"/>
        <w:rPr>
          <w:sz w:val="72"/>
        </w:rPr>
      </w:pPr>
      <w:r>
        <w:rPr>
          <w:color w:val="006FC0"/>
          <w:sz w:val="72"/>
        </w:rPr>
        <w:t>ARTIFICIAL INTELLIGENCE</w:t>
      </w:r>
      <w:r>
        <w:rPr>
          <w:color w:val="006FC0"/>
          <w:spacing w:val="-160"/>
          <w:sz w:val="72"/>
        </w:rPr>
        <w:t xml:space="preserve"> </w:t>
      </w:r>
      <w:r>
        <w:rPr>
          <w:color w:val="00AF50"/>
          <w:sz w:val="72"/>
        </w:rPr>
        <w:t>PROJECT</w:t>
      </w:r>
      <w:r>
        <w:rPr>
          <w:color w:val="00AF50"/>
          <w:spacing w:val="-1"/>
          <w:sz w:val="72"/>
        </w:rPr>
        <w:t xml:space="preserve"> </w:t>
      </w:r>
      <w:r>
        <w:rPr>
          <w:color w:val="00AF50"/>
          <w:sz w:val="72"/>
        </w:rPr>
        <w:t>TITLE</w:t>
      </w:r>
    </w:p>
    <w:p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 xml:space="preserve">    FACK NEWS DETECTING</w:t>
      </w:r>
    </w:p>
    <w:p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 xml:space="preserve">        USING  NPL                                                                                      </w:t>
      </w:r>
    </w:p>
    <w:p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 xml:space="preserve">                 </w:t>
      </w:r>
    </w:p>
    <w:p>
      <w:pPr>
        <w:rPr>
          <w:sz w:val="72"/>
          <w:szCs w:val="72"/>
          <w:lang w:val="en-IN"/>
        </w:rPr>
      </w:pPr>
      <w:r>
        <w:rPr>
          <w:color w:val="00AFEF"/>
          <w:sz w:val="40"/>
        </w:rPr>
        <w:t xml:space="preserve">           REG.NO : </w:t>
      </w:r>
      <w:r>
        <w:rPr>
          <w:color w:val="EC7C30"/>
          <w:sz w:val="40"/>
        </w:rPr>
        <w:t>712221106002</w:t>
      </w:r>
    </w:p>
    <w:p>
      <w:pPr>
        <w:spacing w:before="1"/>
        <w:ind w:right="6040"/>
        <w:rPr>
          <w:sz w:val="40"/>
        </w:rPr>
      </w:pPr>
      <w:r>
        <w:rPr>
          <w:color w:val="00AFEF"/>
          <w:sz w:val="40"/>
        </w:rPr>
        <w:t xml:space="preserve">           NAME:</w:t>
      </w:r>
      <w:r>
        <w:rPr>
          <w:color w:val="EC7C30"/>
          <w:sz w:val="40"/>
        </w:rPr>
        <w:t>DEVARAJ     KANNAN S</w:t>
      </w:r>
    </w:p>
    <w:p>
      <w:pPr>
        <w:ind w:left="1040" w:right="2377"/>
        <w:rPr>
          <w:sz w:val="40"/>
        </w:rPr>
      </w:pPr>
      <w:r>
        <w:rPr>
          <w:color w:val="00AFEF"/>
          <w:sz w:val="40"/>
        </w:rPr>
        <w:t>DEPT : ECE</w:t>
      </w:r>
      <w:r>
        <w:rPr>
          <w:color w:val="EC7C30"/>
          <w:spacing w:val="-88"/>
          <w:sz w:val="40"/>
        </w:rPr>
        <w:t xml:space="preserve"> </w:t>
      </w:r>
      <w:r>
        <w:rPr>
          <w:color w:val="00AFEF"/>
          <w:sz w:val="40"/>
        </w:rPr>
        <w:t>YEAR</w:t>
      </w:r>
      <w:r>
        <w:rPr>
          <w:color w:val="00AFEF"/>
          <w:spacing w:val="-4"/>
          <w:sz w:val="40"/>
        </w:rPr>
        <w:t xml:space="preserve"> </w:t>
      </w:r>
      <w:r>
        <w:rPr>
          <w:color w:val="00AFEF"/>
          <w:sz w:val="40"/>
        </w:rPr>
        <w:t>&amp;</w:t>
      </w:r>
      <w:r>
        <w:rPr>
          <w:color w:val="00AFEF"/>
          <w:spacing w:val="-2"/>
          <w:sz w:val="40"/>
        </w:rPr>
        <w:t xml:space="preserve"> </w:t>
      </w:r>
      <w:r>
        <w:rPr>
          <w:color w:val="00AFEF"/>
          <w:sz w:val="40"/>
        </w:rPr>
        <w:t>SEM</w:t>
      </w:r>
      <w:r>
        <w:rPr>
          <w:color w:val="00AFEF"/>
          <w:spacing w:val="1"/>
          <w:sz w:val="40"/>
        </w:rPr>
        <w:t xml:space="preserve"> </w:t>
      </w:r>
      <w:r>
        <w:rPr>
          <w:sz w:val="40"/>
        </w:rPr>
        <w:t>:</w:t>
      </w:r>
      <w:r>
        <w:rPr>
          <w:spacing w:val="-1"/>
          <w:sz w:val="40"/>
        </w:rPr>
        <w:t xml:space="preserve"> </w:t>
      </w:r>
      <w:r>
        <w:rPr>
          <w:color w:val="EC7C30"/>
          <w:sz w:val="40"/>
        </w:rPr>
        <w:t>III</w:t>
      </w:r>
      <w:r>
        <w:rPr>
          <w:color w:val="EC7C30"/>
          <w:spacing w:val="-2"/>
          <w:sz w:val="40"/>
        </w:rPr>
        <w:t xml:space="preserve"> </w:t>
      </w:r>
      <w:r>
        <w:rPr>
          <w:color w:val="EC7C30"/>
          <w:sz w:val="40"/>
        </w:rPr>
        <w:t>&amp; 05</w:t>
      </w:r>
    </w:p>
    <w:p>
      <w:pPr>
        <w:ind w:left="2840" w:right="2154" w:hanging="1800"/>
        <w:rPr>
          <w:sz w:val="40"/>
        </w:rPr>
      </w:pPr>
      <w:r>
        <w:rPr>
          <w:color w:val="00AFEF"/>
          <w:sz w:val="40"/>
        </w:rPr>
        <w:t xml:space="preserve">COLLEGE : </w:t>
      </w:r>
      <w:r>
        <w:rPr>
          <w:color w:val="EC7C30"/>
          <w:sz w:val="40"/>
        </w:rPr>
        <w:t>PARK COLLEGE OF ENGINEERING AND</w:t>
      </w:r>
      <w:r>
        <w:rPr>
          <w:color w:val="EC7C30"/>
          <w:spacing w:val="-88"/>
          <w:sz w:val="40"/>
        </w:rPr>
        <w:t xml:space="preserve"> </w:t>
      </w:r>
      <w:r>
        <w:rPr>
          <w:color w:val="EC7C30"/>
          <w:sz w:val="40"/>
        </w:rPr>
        <w:t>TECHNOLOGY</w:t>
      </w:r>
    </w:p>
    <w:p>
      <w:pPr>
        <w:rPr>
          <w:sz w:val="40"/>
        </w:rPr>
        <w:sectPr>
          <w:type w:val="continuous"/>
          <w:pgSz w:w="11910" w:h="16840"/>
          <w:pgMar w:top="1580" w:right="40" w:bottom="280" w:left="760" w:header="720" w:footer="720" w:gutter="0"/>
          <w:docGrid w:linePitch="312" w:charSpace="0"/>
        </w:sectPr>
      </w:pPr>
    </w:p>
    <w:p>
      <w:pPr>
        <w:pStyle w:val="15"/>
        <w:spacing w:before="1"/>
        <w:rPr>
          <w:sz w:val="28"/>
        </w:rPr>
      </w:pPr>
    </w:p>
    <w:p>
      <w:pPr>
        <w:spacing w:line="671" w:lineRule="exact"/>
        <w:ind w:left="1471" w:right="2190"/>
        <w:jc w:val="center"/>
        <w:rPr>
          <w:sz w:val="56"/>
        </w:rPr>
      </w:pPr>
      <w:r>
        <w:rPr>
          <w:sz w:val="56"/>
        </w:rPr>
        <w:t>PHASE</w:t>
      </w:r>
      <w:r>
        <w:rPr>
          <w:spacing w:val="-2"/>
          <w:sz w:val="56"/>
        </w:rPr>
        <w:t xml:space="preserve"> </w:t>
      </w:r>
      <w:r>
        <w:rPr>
          <w:sz w:val="56"/>
        </w:rPr>
        <w:t>1</w:t>
      </w:r>
    </w:p>
    <w:p>
      <w:pPr>
        <w:pStyle w:val="15"/>
        <w:rPr>
          <w:sz w:val="56"/>
        </w:rPr>
      </w:pPr>
    </w:p>
    <w:p>
      <w:pPr>
        <w:pStyle w:val="15"/>
        <w:rPr>
          <w:sz w:val="56"/>
        </w:rPr>
      </w:pPr>
    </w:p>
    <w:p>
      <w:pPr>
        <w:pStyle w:val="15"/>
        <w:rPr>
          <w:sz w:val="56"/>
        </w:rPr>
      </w:pPr>
    </w:p>
    <w:p>
      <w:pPr>
        <w:pStyle w:val="15"/>
        <w:rPr>
          <w:sz w:val="56"/>
        </w:rPr>
      </w:pPr>
    </w:p>
    <w:p>
      <w:pPr>
        <w:pStyle w:val="15"/>
        <w:spacing w:before="11"/>
        <w:rPr>
          <w:sz w:val="55"/>
        </w:rPr>
      </w:pPr>
    </w:p>
    <w:p>
      <w:pPr>
        <w:pStyle w:val="1"/>
        <w:ind w:left="1203" w:right="1921"/>
        <w:sectPr>
          <w:pgSz w:w="11910" w:h="16840"/>
          <w:pgMar w:top="1580" w:right="40" w:bottom="280" w:left="760" w:header="720" w:footer="720" w:gutter="0"/>
          <w:docGrid w:linePitch="312" w:charSpace="0"/>
        </w:sectPr>
      </w:pPr>
      <w:r>
        <w:t>FACK NEWS DETECTING USING NPL</w:t>
      </w:r>
    </w:p>
    <w:p>
      <w:pPr>
        <w:pStyle w:val="15"/>
        <w:spacing w:before="4"/>
        <w:rPr>
          <w:sz w:val="27"/>
        </w:rPr>
      </w:pPr>
    </w:p>
    <w:p>
      <w:pPr>
        <w:spacing w:line="631" w:lineRule="exact"/>
        <w:ind w:left="1472" w:right="2189"/>
        <w:jc w:val="center"/>
        <w:rPr>
          <w:sz w:val="52"/>
        </w:rPr>
      </w:pPr>
      <w:r>
        <w:rPr>
          <w:color w:val="FF0000"/>
          <w:sz w:val="52"/>
        </w:rPr>
        <w:t>PROBLEM</w:t>
      </w:r>
      <w:r>
        <w:rPr>
          <w:color w:val="FF0000"/>
          <w:spacing w:val="-5"/>
          <w:sz w:val="52"/>
        </w:rPr>
        <w:t xml:space="preserve"> </w:t>
      </w:r>
      <w:r>
        <w:rPr>
          <w:color w:val="FF0000"/>
          <w:sz w:val="52"/>
        </w:rPr>
        <w:t>DEFINITION</w:t>
      </w:r>
    </w:p>
    <w:p>
      <w:pPr>
        <w:pStyle w:val="15"/>
        <w:rPr>
          <w:sz w:val="52"/>
        </w:rPr>
      </w:pPr>
    </w:p>
    <w:p>
      <w:pPr>
        <w:pStyle w:val="15"/>
        <w:spacing w:before="11"/>
        <w:rPr>
          <w:sz w:val="40"/>
          <w:szCs w:val="40"/>
        </w:rPr>
      </w:pPr>
      <w:r>
        <w:rPr>
          <w:rFonts w:ascii="Arial" w:cs="Arial" w:hAnsi="Arial"/>
          <w:color w:val="202124"/>
          <w:sz w:val="40"/>
          <w:szCs w:val="40"/>
          <w:shd w:val="clear" w:color="auto" w:fill="FFFFFF"/>
        </w:rPr>
        <w:t>Sentiment analysis, also referred to as opinion mining, is </w:t>
      </w:r>
      <w:r>
        <w:rPr>
          <w:rFonts w:ascii="Arial" w:cs="Arial" w:hAnsi="Arial"/>
          <w:color w:val="040C28"/>
          <w:sz w:val="40"/>
          <w:szCs w:val="40"/>
        </w:rPr>
        <w:t>an approach to natural language processing (NLP) that identifies the emotional tone behind a body of text</w:t>
      </w:r>
      <w:r>
        <w:rPr>
          <w:rFonts w:ascii="Arial" w:cs="Arial" w:hAnsi="Arial"/>
          <w:color w:val="202124"/>
          <w:sz w:val="40"/>
          <w:szCs w:val="40"/>
          <w:shd w:val="clear" w:color="auto" w:fill="FFFFFF"/>
        </w:rPr>
        <w:t>. This is a popular way for organizations to determine and categorize opinions about a product, service or idea.</w:t>
      </w:r>
    </w:p>
    <w:p>
      <w:pPr>
        <w:pStyle w:val="15"/>
        <w:spacing w:before="1"/>
        <w:ind w:left="1040" w:right="2019"/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4"/>
        <w:rPr>
          <w:sz w:val="25"/>
        </w:rPr>
      </w:pPr>
      <w:r>
        <w:rPr>
          <w:sz w:val="25"/>
        </w:rPr>
        <w:drawing>
          <wp:inline distT="0" distB="0" distL="85723" distR="85723">
            <wp:extent cx="7054850" cy="4008814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54850" cy="400881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6"/>
        <w:rPr>
          <w:sz w:val="11"/>
        </w:rPr>
      </w:pPr>
    </w:p>
    <w:p>
      <w:pPr>
        <w:rPr>
          <w:sz w:val="11"/>
        </w:rPr>
        <w:sectPr>
          <w:pgSz w:w="11910" w:h="16840"/>
          <w:pgMar w:top="1580" w:right="40" w:bottom="0" w:left="760" w:header="720" w:footer="720" w:gutter="0"/>
          <w:docGrid w:linePitch="312" w:charSpace="0"/>
        </w:sectPr>
      </w:pPr>
    </w:p>
    <w:p>
      <w:pPr>
        <w:pStyle w:val="2"/>
        <w:ind w:left="0" w:firstLine="0"/>
        <w:jc w:val="both"/>
      </w:pPr>
      <w:r>
        <w:t xml:space="preserve">   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48"/>
        </w:rPr>
      </w:pPr>
      <w:r>
        <w:rPr>
          <w:sz w:val="48"/>
        </w:rPr>
        <w:t xml:space="preserve">          FACK NEWS DETECTING USING NPL 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9"/>
        <w:rPr>
          <w:sz w:val="28"/>
        </w:rPr>
      </w:pPr>
      <w:bookmarkStart w:id="0" w:name="_GoBack"/>
      <w:bookmarkEnd w:id="0"/>
    </w:p>
    <w:p>
      <w:pPr>
        <w:pStyle w:val="15"/>
        <w:spacing w:before="1"/>
        <w:rPr>
          <w:sz w:val="24"/>
        </w:rPr>
      </w:pPr>
    </w:p>
    <w:p>
      <w:pPr>
        <w:rPr>
          <w:sz w:val="72"/>
        </w:rPr>
        <w:sectPr>
          <w:pgSz w:w="11910" w:h="16840"/>
          <w:pgMar w:top="1460" w:right="40" w:bottom="280" w:left="760" w:header="720" w:footer="720" w:gutter="0"/>
          <w:docGrid w:linePitch="312" w:charSpace="0"/>
        </w:sectPr>
      </w:pPr>
      <w:r>
        <w:rPr>
          <w:sz w:val="72"/>
        </w:rPr>
        <w:t xml:space="preserve">                          </w:t>
      </w:r>
      <w:r>
        <w:rPr>
          <w:sz w:val="72"/>
        </w:rPr>
        <w:drawing>
          <wp:inline distT="0" distB="0" distL="85723" distR="85723">
            <wp:extent cx="6871490" cy="4182712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71490" cy="418271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pacing w:val="-3"/>
        </w:rPr>
      </w:pPr>
      <w:r>
        <w:t>Data</w:t>
      </w:r>
      <w:r>
        <w:rPr>
          <w:spacing w:val="-3"/>
        </w:rPr>
        <w:t xml:space="preserve">  </w:t>
      </w:r>
      <w:r>
        <w:t>collection</w:t>
      </w:r>
    </w:p>
    <w:p>
      <w:pPr>
        <w:pStyle w:val="15"/>
        <w:spacing w:before="11"/>
        <w:rPr>
          <w:sz w:val="55"/>
        </w:rPr>
      </w:pPr>
    </w:p>
    <w:p>
      <w:pPr>
        <w:pStyle w:val="15"/>
        <w:ind w:left="1056" w:right="2204" w:hanging="17"/>
        <w:rPr>
          <w:sz w:val="36"/>
        </w:rPr>
      </w:pPr>
      <w:r>
        <w:rPr>
          <w:sz w:val="36"/>
        </w:rPr>
        <w:t>Identify a dataset containing customer reviews and NPL about competitor products.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  <w:r>
        <w:rPr>
          <w:sz w:val="20"/>
          <w:lang w:bidi="ta-IN"/>
        </w:rPr>
        <w:drawing>
          <wp:anchor distT="0" distB="0" distL="0" distR="0" simplePos="0" relativeHeight="29" behindDoc="1" locked="0" layoutInCell="1" hidden="0" allowOverlap="1">
            <wp:simplePos x="0" y="0"/>
            <wp:positionH relativeFrom="page">
              <wp:posOffset>416559</wp:posOffset>
            </wp:positionH>
            <wp:positionV relativeFrom="paragraph">
              <wp:posOffset>293370</wp:posOffset>
            </wp:positionV>
            <wp:extent cx="6212204" cy="4161790"/>
            <wp:effectExtent l="0" t="0" r="0" b="0"/>
            <wp:wrapTopAndBottom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12204" cy="41617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4"/>
        </w:rPr>
      </w:pPr>
    </w:p>
    <w:p>
      <w:pPr>
        <w:rPr>
          <w:sz w:val="24"/>
        </w:rPr>
        <w:sectPr>
          <w:pgSz w:w="11910" w:h="16840"/>
          <w:pgMar w:top="1460" w:right="40" w:bottom="280" w:left="760" w:header="720" w:footer="720" w:gutter="0"/>
          <w:docGrid w:linePitch="312" w:charSpace="0"/>
        </w:sectPr>
      </w:pPr>
    </w:p>
    <w:p>
      <w:pPr>
        <w:pStyle w:val="2"/>
      </w:pPr>
      <w:r>
        <w:t>Data</w:t>
      </w:r>
      <w:r>
        <w:rPr>
          <w:spacing w:val="-3"/>
        </w:rPr>
        <w:t xml:space="preserve"> </w:t>
      </w:r>
      <w:r>
        <w:t>Preprocess</w:t>
      </w:r>
    </w:p>
    <w:p>
      <w:pPr>
        <w:pStyle w:val="15"/>
        <w:rPr>
          <w:sz w:val="64"/>
        </w:rPr>
      </w:pPr>
    </w:p>
    <w:p>
      <w:pPr>
        <w:pStyle w:val="15"/>
        <w:ind w:left="1040"/>
        <w:rPr>
          <w:sz w:val="40"/>
          <w:szCs w:val="40"/>
        </w:rPr>
      </w:pPr>
      <w:r>
        <w:rPr>
          <w:lang w:bidi="ta-IN"/>
        </w:rPr>
        <w:drawing>
          <wp:anchor distT="0" distB="0" distL="0" distR="0" simplePos="0" relativeHeight="31" behindDoc="0" locked="0" layoutInCell="1" hidden="0" allowOverlap="1">
            <wp:simplePos x="0" y="0"/>
            <wp:positionH relativeFrom="page">
              <wp:posOffset>4421123</wp:posOffset>
            </wp:positionH>
            <wp:positionV relativeFrom="paragraph">
              <wp:posOffset>828349</wp:posOffset>
            </wp:positionV>
            <wp:extent cx="2872739" cy="3375660"/>
            <wp:effectExtent l="0" t="0" r="0" b="0"/>
            <wp:wrapNone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739" cy="33756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sz w:val="40"/>
          <w:szCs w:val="40"/>
        </w:rPr>
        <w:t>Clean and preprocess the textual data for analysis.</w:t>
      </w:r>
    </w:p>
    <w:p>
      <w:pPr>
        <w:pStyle w:val="15"/>
        <w:spacing w:before="7"/>
        <w:rPr>
          <w:sz w:val="40"/>
          <w:szCs w:val="40"/>
        </w:rPr>
      </w:pPr>
      <w:r>
        <w:rPr>
          <w:sz w:val="40"/>
          <w:szCs w:val="40"/>
          <w:lang w:bidi="ta-IN"/>
        </w:rPr>
        <w:drawing>
          <wp:anchor distT="0" distB="0" distL="0" distR="0" simplePos="0" relativeHeight="30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246596</wp:posOffset>
            </wp:positionV>
            <wp:extent cx="3086369" cy="1983104"/>
            <wp:effectExtent l="0" t="0" r="0" b="0"/>
            <wp:wrapTopAndBottom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86369" cy="198310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sz w:val="27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Clean</w:t>
      </w:r>
    </w:p>
    <w:p>
      <w:pPr>
        <w:pStyle w:val="15"/>
        <w:rPr>
          <w:sz w:val="44"/>
          <w:szCs w:val="44"/>
        </w:rPr>
      </w:pPr>
    </w:p>
    <w:p>
      <w:pPr>
        <w:pStyle w:val="15"/>
        <w:rPr>
          <w:sz w:val="44"/>
        </w:rPr>
      </w:pPr>
    </w:p>
    <w:p>
      <w:pPr>
        <w:pStyle w:val="15"/>
        <w:rPr>
          <w:sz w:val="44"/>
        </w:rPr>
      </w:pPr>
    </w:p>
    <w:p>
      <w:pPr>
        <w:pStyle w:val="15"/>
        <w:rPr>
          <w:sz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Analysis</w:t>
      </w:r>
    </w:p>
    <w:p>
      <w:pPr>
        <w:pStyle w:val="15"/>
        <w:spacing w:before="5"/>
        <w:rPr>
          <w:sz w:val="13"/>
        </w:rPr>
      </w:pPr>
    </w:p>
    <w:p>
      <w:pPr>
        <w:rPr>
          <w:sz w:val="44"/>
        </w:rPr>
      </w:pPr>
      <w:r>
        <w:rPr>
          <w:lang w:bidi="ta-IN"/>
        </w:rPr>
        <w:drawing>
          <wp:inline distT="0" distB="0" distL="0" distR="0">
            <wp:extent cx="3157287" cy="1890739"/>
            <wp:effectExtent l="0" t="0" r="0" b="0"/>
            <wp:docPr id="16" name="图片 16" descr="Data Preprocessing - Techniques, Concepts and Steps to Mast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57287" cy="189073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</w:rPr>
      </w:pPr>
      <w:r>
        <w:rPr>
          <w:sz w:val="44"/>
        </w:rPr>
        <w:t xml:space="preserve">            </w:t>
      </w:r>
    </w:p>
    <w:p>
      <w:pPr>
        <w:rPr>
          <w:sz w:val="44"/>
        </w:rPr>
      </w:pPr>
      <w:r>
        <w:rPr>
          <w:sz w:val="44"/>
        </w:rPr>
        <w:t xml:space="preserve">            </w:t>
      </w:r>
      <w:r>
        <w:rPr>
          <w:sz w:val="44"/>
          <w:szCs w:val="44"/>
        </w:rPr>
        <w:t xml:space="preserve">  Preprocess</w:t>
      </w:r>
    </w:p>
    <w:p>
      <w:pPr>
        <w:rPr>
          <w:sz w:val="44"/>
        </w:rPr>
      </w:pPr>
    </w:p>
    <w:p>
      <w:pPr>
        <w:rPr>
          <w:sz w:val="44"/>
        </w:rPr>
        <w:sectPr>
          <w:pgSz w:w="11910" w:h="16840"/>
          <w:pgMar w:top="1460" w:right="40" w:bottom="280" w:left="760" w:header="720" w:footer="720" w:gutter="0"/>
          <w:docGrid w:linePitch="312" w:charSpace="0"/>
        </w:sectPr>
      </w:pPr>
    </w:p>
    <w:p>
      <w:pPr>
        <w:pStyle w:val="2"/>
      </w:pPr>
      <w:r>
        <w:t>Fack news detecting Analysis Techniques</w:t>
      </w:r>
    </w:p>
    <w:p>
      <w:pPr>
        <w:pStyle w:val="1"/>
      </w:pPr>
    </w:p>
    <w:p>
      <w:pPr>
        <w:pStyle w:val="15"/>
        <w:spacing w:before="1"/>
        <w:rPr>
          <w:sz w:val="40"/>
          <w:szCs w:val="40"/>
        </w:rPr>
      </w:pPr>
      <w:r>
        <w:rPr>
          <w:sz w:val="36"/>
          <w:szCs w:val="36"/>
        </w:rPr>
        <w:t>Employ different NLP techniques like Bag of Words, Word Embeddings, or Transformer models for sentiment analysis</w:t>
      </w:r>
      <w:r>
        <w:rPr>
          <w:sz w:val="40"/>
          <w:szCs w:val="40"/>
        </w:rPr>
        <w:t xml:space="preserve">. </w:t>
      </w:r>
    </w:p>
    <w:p>
      <w:pPr>
        <w:pStyle w:val="15"/>
        <w:rPr>
          <w:sz w:val="40"/>
          <w:szCs w:val="4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  <w:r>
        <w:rPr>
          <w:lang w:bidi="ta-IN"/>
        </w:rPr>
        <w:drawing>
          <wp:inline distT="0" distB="0" distL="0" distR="0">
            <wp:extent cx="3432809" cy="2068488"/>
            <wp:effectExtent l="0" t="0" r="0" b="0"/>
            <wp:docPr id="19" name="图片 19" descr="How Bag of Words (BOW) Works in NLP - Dataaspira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32809" cy="2068488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20"/>
        </w:rPr>
      </w:pPr>
    </w:p>
    <w:p>
      <w:pPr>
        <w:pStyle w:val="15"/>
        <w:spacing w:before="6"/>
      </w:pPr>
      <w:r>
        <w:rPr>
          <w:sz w:val="20"/>
        </w:rPr>
        <w:t xml:space="preserve">                                          </w:t>
      </w:r>
      <w:r>
        <w:t>Bag of words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  <w:r>
        <w:rPr>
          <w:lang w:bidi="ta-IN"/>
        </w:rPr>
        <w:drawing>
          <wp:inline distT="0" distB="0" distL="0" distR="0">
            <wp:extent cx="4623954" cy="3113105"/>
            <wp:effectExtent l="0" t="2" r="18" b="0"/>
            <wp:docPr id="22" name="图片 22" descr="The Ultimate Guide to Word Embedding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 rot="0">
                      <a:off x="0" y="0"/>
                      <a:ext cx="4623954" cy="311310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  <w:sectPr>
          <w:pgSz w:w="11910" w:h="16840"/>
          <w:pgMar w:top="1460" w:right="40" w:bottom="280" w:left="760" w:header="720" w:footer="720" w:gutter="0"/>
          <w:docGrid w:linePitch="312" w:charSpace="0"/>
        </w:sectPr>
      </w:pPr>
      <w:r>
        <w:rPr>
          <w:sz w:val="32"/>
          <w:szCs w:val="32"/>
        </w:rPr>
        <w:t xml:space="preserve">                                   Word Embeddings</w:t>
      </w:r>
    </w:p>
    <w:p>
      <w:pPr>
        <w:pStyle w:val="15"/>
        <w:rPr>
          <w:sz w:val="20"/>
        </w:rPr>
      </w:pPr>
    </w:p>
    <w:p>
      <w:pPr>
        <w:pStyle w:val="15"/>
        <w:spacing w:before="11"/>
        <w:jc w:val="center"/>
        <w:rPr>
          <w:sz w:val="55"/>
        </w:rPr>
      </w:pPr>
      <w:r>
        <w:rPr>
          <w:sz w:val="55"/>
        </w:rPr>
        <w:t>Feature Extraction</w:t>
      </w:r>
    </w:p>
    <w:p>
      <w:pPr>
        <w:pStyle w:val="15"/>
        <w:spacing w:before="11"/>
        <w:jc w:val="center"/>
        <w:rPr>
          <w:sz w:val="55"/>
        </w:rPr>
      </w:pPr>
    </w:p>
    <w:p>
      <w:pPr>
        <w:pStyle w:val="15"/>
      </w:pPr>
      <w:r>
        <w:t xml:space="preserve">              Extract features and fack news from the text data                                                                           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  <w:r>
        <w:rPr>
          <w:sz w:val="20"/>
          <w:lang w:bidi="ta-IN"/>
        </w:rPr>
        <w:drawing>
          <wp:anchor distT="0" distB="0" distL="0" distR="0" simplePos="0" relativeHeight="32" behindDoc="1" locked="0" layoutInCell="1" hidden="0" allowOverlap="1">
            <wp:simplePos x="0" y="0"/>
            <wp:positionH relativeFrom="page">
              <wp:posOffset>704850</wp:posOffset>
            </wp:positionH>
            <wp:positionV relativeFrom="paragraph">
              <wp:posOffset>255904</wp:posOffset>
            </wp:positionV>
            <wp:extent cx="6816725" cy="4072255"/>
            <wp:effectExtent l="0" t="0" r="0" b="0"/>
            <wp:wrapTopAndBottom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16725" cy="407225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3"/>
        <w:rPr>
          <w:sz w:val="20"/>
        </w:rPr>
      </w:pPr>
    </w:p>
    <w:p>
      <w:pPr>
        <w:rPr>
          <w:sz w:val="20"/>
        </w:rPr>
        <w:sectPr>
          <w:pgSz w:w="11910" w:h="16840"/>
          <w:pgMar w:top="1580" w:right="40" w:bottom="280" w:left="760" w:header="720" w:footer="720" w:gutter="0"/>
          <w:docGrid w:linePitch="312" w:charSpace="0"/>
        </w:sectPr>
      </w:pPr>
    </w:p>
    <w:p>
      <w:pPr>
        <w:pStyle w:val="2"/>
      </w:pPr>
      <w:r>
        <w:t>Visualization</w:t>
      </w:r>
    </w:p>
    <w:p>
      <w:pPr>
        <w:pStyle w:val="15"/>
        <w:spacing w:before="11"/>
        <w:rPr>
          <w:sz w:val="55"/>
        </w:rPr>
      </w:pPr>
    </w:p>
    <w:p>
      <w:pPr>
        <w:pStyle w:val="15"/>
      </w:pPr>
      <w:r>
        <w:t>Create visualizations to depict the fack news distribution and analyze trends.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  <w:r>
        <w:rPr>
          <w:sz w:val="20"/>
          <w:lang w:bidi="ta-IN"/>
        </w:rPr>
        <w:drawing>
          <wp:anchor distT="0" distB="0" distL="0" distR="0" simplePos="0" relativeHeight="35" behindDoc="0" locked="0" layoutInCell="1" hidden="0" allowOverlap="1">
            <wp:simplePos x="0" y="0"/>
            <wp:positionH relativeFrom="page">
              <wp:posOffset>571500</wp:posOffset>
            </wp:positionH>
            <wp:positionV relativeFrom="page">
              <wp:posOffset>3028950</wp:posOffset>
            </wp:positionV>
            <wp:extent cx="6724649" cy="4705350"/>
            <wp:effectExtent l="0" t="0" r="0" b="0"/>
            <wp:wrapNone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24649" cy="47053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  <w:r>
        <mc:AlternateContent>
          <mc:Choice Requires="wps">
            <w:drawing>
              <wp:anchor distT="0" distB="0" distL="114298" distR="114298" simplePos="0" relativeHeight="36" behindDoc="0" locked="0" layoutInCell="1" hidden="0" allowOverlap="1">
                <wp:simplePos x="0" y="0"/>
                <wp:positionH relativeFrom="page">
                  <wp:posOffset>1200150</wp:posOffset>
                </wp:positionH>
                <wp:positionV relativeFrom="page">
                  <wp:posOffset>4869815</wp:posOffset>
                </wp:positionV>
                <wp:extent cx="52070" cy="45084"/>
                <wp:effectExtent l="0" t="0" r="0" b="0"/>
                <wp:wrapNone/>
                <wp:docPr id="31" name="组合 3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2" name="组合 32"/>
                      <wpg:cNvGrpSpPr/>
                      <wpg:grpSpPr>
                        <a:xfrm rot="0">
                          <a:off x="0" y="0"/>
                          <a:ext cx="52070" cy="45084"/>
                          <a:chOff x="0" y="0"/>
                          <a:chExt cx="52070" cy="450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3" name="曲线 33"/>
                        <wps:cNvSpPr/>
                        <wps:spPr>
                          <a:xfrm rot="0">
                            <a:off x="0" y="0"/>
                            <a:ext cx="52070" cy="450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508" y="21600"/>
                                </a:moveTo>
                                <a:lnTo>
                                  <a:pt x="91" y="21600"/>
                                </a:lnTo>
                                <a:lnTo>
                                  <a:pt x="60" y="21600"/>
                                </a:lnTo>
                                <a:lnTo>
                                  <a:pt x="30" y="21526"/>
                                </a:lnTo>
                                <a:lnTo>
                                  <a:pt x="0" y="21452"/>
                                </a:lnTo>
                                <a:lnTo>
                                  <a:pt x="0" y="21378"/>
                                </a:lnTo>
                                <a:lnTo>
                                  <a:pt x="0" y="221"/>
                                </a:lnTo>
                                <a:lnTo>
                                  <a:pt x="0" y="147"/>
                                </a:lnTo>
                                <a:lnTo>
                                  <a:pt x="30" y="73"/>
                                </a:lnTo>
                                <a:lnTo>
                                  <a:pt x="60" y="0"/>
                                </a:lnTo>
                                <a:lnTo>
                                  <a:pt x="91" y="0"/>
                                </a:lnTo>
                                <a:lnTo>
                                  <a:pt x="21508" y="0"/>
                                </a:lnTo>
                                <a:lnTo>
                                  <a:pt x="21539" y="0"/>
                                </a:lnTo>
                                <a:lnTo>
                                  <a:pt x="21569" y="73"/>
                                </a:lnTo>
                                <a:lnTo>
                                  <a:pt x="21600" y="147"/>
                                </a:lnTo>
                                <a:lnTo>
                                  <a:pt x="21600" y="221"/>
                                </a:lnTo>
                                <a:lnTo>
                                  <a:pt x="182" y="221"/>
                                </a:lnTo>
                                <a:lnTo>
                                  <a:pt x="91" y="442"/>
                                </a:lnTo>
                                <a:lnTo>
                                  <a:pt x="182" y="442"/>
                                </a:lnTo>
                                <a:lnTo>
                                  <a:pt x="182" y="21157"/>
                                </a:lnTo>
                                <a:lnTo>
                                  <a:pt x="91" y="21157"/>
                                </a:lnTo>
                                <a:lnTo>
                                  <a:pt x="182" y="21378"/>
                                </a:lnTo>
                                <a:lnTo>
                                  <a:pt x="21600" y="21378"/>
                                </a:lnTo>
                                <a:lnTo>
                                  <a:pt x="21600" y="21452"/>
                                </a:lnTo>
                                <a:lnTo>
                                  <a:pt x="21569" y="21526"/>
                                </a:lnTo>
                                <a:lnTo>
                                  <a:pt x="21539" y="21600"/>
                                </a:lnTo>
                                <a:lnTo>
                                  <a:pt x="21508" y="21600"/>
                                </a:lnTo>
                              </a:path>
                              <a:path w="21600" h="21600">
                                <a:moveTo>
                                  <a:pt x="182" y="442"/>
                                </a:moveTo>
                                <a:lnTo>
                                  <a:pt x="91" y="442"/>
                                </a:lnTo>
                                <a:lnTo>
                                  <a:pt x="182" y="221"/>
                                </a:lnTo>
                                <a:lnTo>
                                  <a:pt x="182" y="442"/>
                                </a:lnTo>
                              </a:path>
                              <a:path w="21600" h="21600">
                                <a:moveTo>
                                  <a:pt x="21417" y="442"/>
                                </a:moveTo>
                                <a:lnTo>
                                  <a:pt x="182" y="442"/>
                                </a:lnTo>
                                <a:lnTo>
                                  <a:pt x="182" y="221"/>
                                </a:lnTo>
                                <a:lnTo>
                                  <a:pt x="21417" y="221"/>
                                </a:lnTo>
                                <a:lnTo>
                                  <a:pt x="21417" y="442"/>
                                </a:lnTo>
                              </a:path>
                              <a:path w="21600" h="21600">
                                <a:moveTo>
                                  <a:pt x="21417" y="21378"/>
                                </a:moveTo>
                                <a:lnTo>
                                  <a:pt x="21417" y="221"/>
                                </a:lnTo>
                                <a:lnTo>
                                  <a:pt x="21508" y="442"/>
                                </a:lnTo>
                                <a:lnTo>
                                  <a:pt x="21600" y="442"/>
                                </a:lnTo>
                                <a:lnTo>
                                  <a:pt x="21600" y="21157"/>
                                </a:lnTo>
                                <a:lnTo>
                                  <a:pt x="21508" y="21157"/>
                                </a:lnTo>
                                <a:lnTo>
                                  <a:pt x="21417" y="21378"/>
                                </a:lnTo>
                              </a:path>
                              <a:path w="21600" h="21600">
                                <a:moveTo>
                                  <a:pt x="21600" y="442"/>
                                </a:moveTo>
                                <a:lnTo>
                                  <a:pt x="21508" y="442"/>
                                </a:lnTo>
                                <a:lnTo>
                                  <a:pt x="21417" y="221"/>
                                </a:lnTo>
                                <a:lnTo>
                                  <a:pt x="21600" y="221"/>
                                </a:lnTo>
                                <a:lnTo>
                                  <a:pt x="21600" y="442"/>
                                </a:lnTo>
                              </a:path>
                              <a:path w="21600" h="21600">
                                <a:moveTo>
                                  <a:pt x="182" y="21378"/>
                                </a:moveTo>
                                <a:lnTo>
                                  <a:pt x="91" y="21157"/>
                                </a:lnTo>
                                <a:lnTo>
                                  <a:pt x="182" y="21157"/>
                                </a:lnTo>
                                <a:lnTo>
                                  <a:pt x="182" y="21378"/>
                                </a:lnTo>
                              </a:path>
                              <a:path w="21600" h="21600">
                                <a:moveTo>
                                  <a:pt x="21417" y="21378"/>
                                </a:moveTo>
                                <a:lnTo>
                                  <a:pt x="182" y="21378"/>
                                </a:lnTo>
                                <a:lnTo>
                                  <a:pt x="182" y="21157"/>
                                </a:lnTo>
                                <a:lnTo>
                                  <a:pt x="21417" y="21157"/>
                                </a:lnTo>
                                <a:lnTo>
                                  <a:pt x="21417" y="21378"/>
                                </a:lnTo>
                              </a:path>
                              <a:path w="21600" h="21600">
                                <a:moveTo>
                                  <a:pt x="21600" y="21378"/>
                                </a:moveTo>
                                <a:lnTo>
                                  <a:pt x="21417" y="21378"/>
                                </a:lnTo>
                                <a:lnTo>
                                  <a:pt x="21508" y="21157"/>
                                </a:lnTo>
                                <a:lnTo>
                                  <a:pt x="21600" y="21157"/>
                                </a:lnTo>
                                <a:lnTo>
                                  <a:pt x="21600" y="213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4" name="文本框 34"/>
                        <wps:cNvSpPr/>
                        <wps:spPr>
                          <a:xfrm rot="0">
                            <a:off x="0" y="0"/>
                            <a:ext cx="52070" cy="4508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35">
                          <w:txbxContent>
                            <w:p>
                              <w:pPr>
                                <w:spacing w:before="81"/>
                                <w:rPr>
                                  <w:sz w:val="36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6" o:spid="_x0000_s36" coordorigin="1890,7669" coordsize="82,70" style="position:absolute;&#10;margin-left:94.5pt;&#10;margin-top:383.45pt;&#10;width:4.100001pt;&#10;height:3.5499947pt;&#10;z-index:3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7" o:spid="_x0000_s37" coordsize="82,70" path="m81,70l0,70l0,70l0,70l,70l,70l,0l,0l0,0l0,l0,l81,l81,l81,0l82,0l82,0l0,0l0,1l0,1l0,69l0,69l0,70l82,70l82,70l81,70l81,70l81,70m0,1l0,1l0,0l0,1m81,1l0,1l0,0l81,0l81,1m81,70l81,0l81,1l82,1l82,69l81,69l81,70m82,1l81,1l81,0l82,0l82,1m0,70l0,69l0,69l0,70m81,70l0,70l0,69l81,69l81,70m82,70l81,70l81,69l82,69l82,70e" style="position:absolute;&#10;left:1890;&#10;top:7669;&#10;width:82;&#10;height:70;" fillcolor="#000000" stroked="f" strokeweight="1.0pt">
                  <v:stroke color="#000000"/>
                </v:shape>
                <v:shape type="#_x0000_t202" id="文本框 38" o:spid="_x0000_s38" style="position:absolute;&#10;left:1890;&#10;top:7669;&#10;width:82;&#10;height:70;&#10;mso-wrap-style:square;" filled="f" stroked="f" strokeweight="1.0pt">
                  <v:textbox id="876" inset="0mm,0mm,0mm,0mm" o:insetmode="custom" style="layout-flow:horizontal;&#10;v-text-anchor:top;">
                    <w:txbxContent>
                      <w:p>
                        <w:pPr>
                          <w:spacing w:before="81"/>
                          <w:rPr>
                            <w:sz w:val="36"/>
                            <w:lang w:val="en-IN"/>
                          </w:rPr>
                        </w:pP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8"/>
        <w:rPr>
          <w:sz w:val="18"/>
        </w:rPr>
      </w:pPr>
    </w:p>
    <w:p>
      <w:pPr>
        <w:pStyle w:val="15"/>
        <w:spacing w:before="11"/>
        <w:rPr>
          <w:sz w:val="19"/>
        </w:rPr>
      </w:pPr>
      <w:r>
        <mc:AlternateContent>
          <mc:Choice Requires="wps">
            <w:drawing>
              <wp:anchor distT="0" distB="0" distL="0" distR="0" simplePos="0" relativeHeight="33" behindDoc="1" locked="0" layoutInCell="1" hidden="0" allowOverlap="1">
                <wp:simplePos x="0" y="0"/>
                <wp:positionH relativeFrom="page">
                  <wp:posOffset>2940050</wp:posOffset>
                </wp:positionH>
                <wp:positionV relativeFrom="paragraph">
                  <wp:posOffset>1398905</wp:posOffset>
                </wp:positionV>
                <wp:extent cx="1555750" cy="382269"/>
                <wp:effectExtent l="0" t="0" r="0" b="0"/>
                <wp:wrapTopAndBottom/>
                <wp:docPr id="39" name="组合 3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0" name="组合 40"/>
                      <wpg:cNvGrpSpPr/>
                      <wpg:grpSpPr>
                        <a:xfrm rot="0">
                          <a:off x="0" y="0"/>
                          <a:ext cx="1555750" cy="382269"/>
                          <a:chOff x="0" y="0"/>
                          <a:chExt cx="1555750" cy="38226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1" name="曲线 41"/>
                        <wps:cNvSpPr/>
                        <wps:spPr>
                          <a:xfrm rot="0">
                            <a:off x="0" y="0"/>
                            <a:ext cx="1555750" cy="38226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547" y="21600"/>
                                </a:moveTo>
                                <a:lnTo>
                                  <a:pt x="52" y="21600"/>
                                </a:lnTo>
                                <a:lnTo>
                                  <a:pt x="35" y="21600"/>
                                </a:lnTo>
                                <a:lnTo>
                                  <a:pt x="17" y="21528"/>
                                </a:lnTo>
                                <a:lnTo>
                                  <a:pt x="0" y="21456"/>
                                </a:lnTo>
                                <a:lnTo>
                                  <a:pt x="0" y="21384"/>
                                </a:lnTo>
                                <a:lnTo>
                                  <a:pt x="0" y="215"/>
                                </a:lnTo>
                                <a:lnTo>
                                  <a:pt x="0" y="143"/>
                                </a:lnTo>
                                <a:lnTo>
                                  <a:pt x="17" y="71"/>
                                </a:lnTo>
                                <a:lnTo>
                                  <a:pt x="35" y="35"/>
                                </a:lnTo>
                                <a:lnTo>
                                  <a:pt x="52" y="0"/>
                                </a:lnTo>
                                <a:lnTo>
                                  <a:pt x="21547" y="0"/>
                                </a:lnTo>
                                <a:lnTo>
                                  <a:pt x="21564" y="35"/>
                                </a:lnTo>
                                <a:lnTo>
                                  <a:pt x="21582" y="71"/>
                                </a:lnTo>
                                <a:lnTo>
                                  <a:pt x="21600" y="143"/>
                                </a:lnTo>
                                <a:lnTo>
                                  <a:pt x="21600" y="215"/>
                                </a:lnTo>
                                <a:lnTo>
                                  <a:pt x="105" y="215"/>
                                </a:lnTo>
                                <a:lnTo>
                                  <a:pt x="52" y="430"/>
                                </a:lnTo>
                                <a:lnTo>
                                  <a:pt x="105" y="430"/>
                                </a:lnTo>
                                <a:lnTo>
                                  <a:pt x="105" y="21169"/>
                                </a:lnTo>
                                <a:lnTo>
                                  <a:pt x="52" y="21169"/>
                                </a:lnTo>
                                <a:lnTo>
                                  <a:pt x="105" y="21384"/>
                                </a:lnTo>
                                <a:lnTo>
                                  <a:pt x="21600" y="21384"/>
                                </a:lnTo>
                                <a:lnTo>
                                  <a:pt x="21600" y="21456"/>
                                </a:lnTo>
                                <a:lnTo>
                                  <a:pt x="21582" y="21528"/>
                                </a:lnTo>
                                <a:lnTo>
                                  <a:pt x="21564" y="21600"/>
                                </a:lnTo>
                                <a:lnTo>
                                  <a:pt x="21547" y="21600"/>
                                </a:lnTo>
                              </a:path>
                              <a:path w="21600" h="21600">
                                <a:moveTo>
                                  <a:pt x="105" y="430"/>
                                </a:moveTo>
                                <a:lnTo>
                                  <a:pt x="52" y="430"/>
                                </a:lnTo>
                                <a:lnTo>
                                  <a:pt x="105" y="215"/>
                                </a:lnTo>
                                <a:lnTo>
                                  <a:pt x="105" y="430"/>
                                </a:lnTo>
                              </a:path>
                              <a:path w="21600" h="21600">
                                <a:moveTo>
                                  <a:pt x="21494" y="430"/>
                                </a:moveTo>
                                <a:lnTo>
                                  <a:pt x="105" y="430"/>
                                </a:lnTo>
                                <a:lnTo>
                                  <a:pt x="105" y="215"/>
                                </a:lnTo>
                                <a:lnTo>
                                  <a:pt x="21494" y="215"/>
                                </a:lnTo>
                                <a:lnTo>
                                  <a:pt x="21494" y="430"/>
                                </a:lnTo>
                              </a:path>
                              <a:path w="21600" h="21600">
                                <a:moveTo>
                                  <a:pt x="21494" y="21384"/>
                                </a:moveTo>
                                <a:lnTo>
                                  <a:pt x="21494" y="215"/>
                                </a:lnTo>
                                <a:lnTo>
                                  <a:pt x="21547" y="430"/>
                                </a:lnTo>
                                <a:lnTo>
                                  <a:pt x="21600" y="430"/>
                                </a:lnTo>
                                <a:lnTo>
                                  <a:pt x="21600" y="21169"/>
                                </a:lnTo>
                                <a:lnTo>
                                  <a:pt x="21547" y="21169"/>
                                </a:lnTo>
                                <a:lnTo>
                                  <a:pt x="21494" y="21384"/>
                                </a:lnTo>
                              </a:path>
                              <a:path w="21600" h="21600">
                                <a:moveTo>
                                  <a:pt x="21600" y="430"/>
                                </a:moveTo>
                                <a:lnTo>
                                  <a:pt x="21547" y="430"/>
                                </a:lnTo>
                                <a:lnTo>
                                  <a:pt x="21494" y="215"/>
                                </a:lnTo>
                                <a:lnTo>
                                  <a:pt x="21600" y="215"/>
                                </a:lnTo>
                                <a:lnTo>
                                  <a:pt x="21600" y="430"/>
                                </a:lnTo>
                              </a:path>
                              <a:path w="21600" h="21600">
                                <a:moveTo>
                                  <a:pt x="105" y="21384"/>
                                </a:moveTo>
                                <a:lnTo>
                                  <a:pt x="52" y="21169"/>
                                </a:lnTo>
                                <a:lnTo>
                                  <a:pt x="105" y="21169"/>
                                </a:lnTo>
                                <a:lnTo>
                                  <a:pt x="105" y="21384"/>
                                </a:lnTo>
                              </a:path>
                              <a:path w="21600" h="21600">
                                <a:moveTo>
                                  <a:pt x="21494" y="21384"/>
                                </a:moveTo>
                                <a:lnTo>
                                  <a:pt x="105" y="21384"/>
                                </a:lnTo>
                                <a:lnTo>
                                  <a:pt x="105" y="21169"/>
                                </a:lnTo>
                                <a:lnTo>
                                  <a:pt x="21494" y="21169"/>
                                </a:lnTo>
                                <a:lnTo>
                                  <a:pt x="21494" y="21384"/>
                                </a:lnTo>
                              </a:path>
                              <a:path w="21600" h="21600">
                                <a:moveTo>
                                  <a:pt x="21600" y="21384"/>
                                </a:moveTo>
                                <a:lnTo>
                                  <a:pt x="21494" y="21384"/>
                                </a:lnTo>
                                <a:lnTo>
                                  <a:pt x="21547" y="21169"/>
                                </a:lnTo>
                                <a:lnTo>
                                  <a:pt x="21600" y="21169"/>
                                </a:lnTo>
                                <a:lnTo>
                                  <a:pt x="21600" y="21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2" name="文本框 42"/>
                        <wps:cNvSpPr/>
                        <wps:spPr>
                          <a:xfrm rot="0">
                            <a:off x="0" y="0"/>
                            <a:ext cx="1555750" cy="38226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3">
                          <w:txbxContent>
                            <w:p>
                              <w:pPr>
                                <w:spacing w:before="82"/>
                                <w:ind w:left="155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00AFEF"/>
                                  <w:sz w:val="36"/>
                                </w:rPr>
                                <w:t>Visual</w:t>
                              </w:r>
                              <w:r>
                                <w:rPr>
                                  <w:color w:val="00AFEF"/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z w:val="36"/>
                                </w:rPr>
                                <w:t>Insights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4" o:spid="_x0000_s44" coordorigin="4629,12698" coordsize="2449,602" style="position:absolute;&#10;margin-left:231.49998pt;&#10;margin-top:110.149994pt;&#10;width:122.49999pt;&#10;height:30.099998pt;&#10;z-index:33;&#10;mso-position-horizontal:absolute;&#10;mso-position-horizontal-relative:page;&#10;mso-position-vertical:absolute;&#10;mso-wrap-distance-left:0.0pt;&#10;mso-wrap-distance-right:0.0pt;">
                <v:shape type="#_x0000_t0" id="曲线 45" o:spid="_x0000_s45" coordsize="2449,601" path="m2443,602l6,602l3,602l2,599l,598l,596l,6l,3l2,2l3,0l6,l2443,l2445,0l2448,2l2449,3l2449,6l11,6l6,12l11,12l11,590l6,590l11,596l2449,596l2449,598l2448,599l2445,602l2443,602m11,12l6,12l11,6l11,12m2438,12l11,12l11,6l2438,6l2438,12m2438,596l2438,6l2443,12l2449,12l2449,590l2443,590l2438,596m2449,12l2443,12l2438,6l2449,6l2449,12m11,596l6,590l11,590l11,596m2438,596l11,596l11,590l2438,590l2438,596m2449,596l2438,596l2443,590l2449,590l2449,596e" style="position:absolute;&#10;left:4629;&#10;top:12698;&#10;width:2449;&#10;height:601;" fillcolor="#000000" stroked="f" strokeweight="1.0pt">
                  <v:stroke color="#000000"/>
                </v:shape>
                <v:shape type="#_x0000_t202" id="文本框 46" o:spid="_x0000_s46" style="position:absolute;&#10;left:4629;&#10;top:12698;&#10;width:2449;&#10;height:601;&#10;mso-wrap-style:square;" filled="f" stroked="f" strokeweight="1.0pt">
                  <v:textbox id="877" inset="0mm,0mm,0mm,0mm" o:insetmode="custom" style="layout-flow:horizontal;&#10;v-text-anchor:top;">
                    <w:txbxContent>
                      <w:p>
                        <w:pPr>
                          <w:spacing w:before="82"/>
                          <w:ind w:left="155"/>
                          <w:rPr>
                            <w:sz w:val="36"/>
                          </w:rPr>
                        </w:pPr>
                        <w:r>
                          <w:rPr>
                            <w:color w:val="00AFEF"/>
                            <w:sz w:val="36"/>
                          </w:rPr>
                          <w:t>Visual</w:t>
                        </w:r>
                        <w:r>
                          <w:rPr>
                            <w:color w:val="00AFEF"/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z w:val="36"/>
                          </w:rPr>
                          <w:t>Insights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34" behindDoc="1" locked="0" layoutInCell="1" hidden="0" allowOverlap="1">
                <wp:simplePos x="0" y="0"/>
                <wp:positionH relativeFrom="page">
                  <wp:posOffset>1200150</wp:posOffset>
                </wp:positionH>
                <wp:positionV relativeFrom="paragraph">
                  <wp:posOffset>2208529</wp:posOffset>
                </wp:positionV>
                <wp:extent cx="52070" cy="47625"/>
                <wp:effectExtent l="0" t="0" r="0" b="0"/>
                <wp:wrapTopAndBottom/>
                <wp:docPr id="47" name="组合 4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8" name="组合 48"/>
                      <wpg:cNvGrpSpPr/>
                      <wpg:grpSpPr>
                        <a:xfrm rot="0">
                          <a:off x="0" y="0"/>
                          <a:ext cx="52070" cy="47625"/>
                          <a:chOff x="0" y="0"/>
                          <a:chExt cx="52070" cy="476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9" name="曲线 49"/>
                        <wps:cNvSpPr/>
                        <wps:spPr>
                          <a:xfrm rot="0">
                            <a:off x="0" y="0"/>
                            <a:ext cx="52070" cy="476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504" y="21599"/>
                                </a:moveTo>
                                <a:lnTo>
                                  <a:pt x="95" y="21599"/>
                                </a:lnTo>
                                <a:lnTo>
                                  <a:pt x="63" y="21599"/>
                                </a:lnTo>
                                <a:lnTo>
                                  <a:pt x="31" y="21561"/>
                                </a:lnTo>
                                <a:lnTo>
                                  <a:pt x="0" y="21483"/>
                                </a:lnTo>
                                <a:lnTo>
                                  <a:pt x="0" y="21366"/>
                                </a:lnTo>
                                <a:lnTo>
                                  <a:pt x="0" y="233"/>
                                </a:lnTo>
                                <a:lnTo>
                                  <a:pt x="0" y="155"/>
                                </a:lnTo>
                                <a:lnTo>
                                  <a:pt x="31" y="77"/>
                                </a:lnTo>
                                <a:lnTo>
                                  <a:pt x="63" y="39"/>
                                </a:lnTo>
                                <a:lnTo>
                                  <a:pt x="95" y="0"/>
                                </a:lnTo>
                                <a:lnTo>
                                  <a:pt x="21504" y="0"/>
                                </a:lnTo>
                                <a:lnTo>
                                  <a:pt x="21536" y="39"/>
                                </a:lnTo>
                                <a:lnTo>
                                  <a:pt x="21568" y="77"/>
                                </a:lnTo>
                                <a:lnTo>
                                  <a:pt x="21600" y="155"/>
                                </a:lnTo>
                                <a:lnTo>
                                  <a:pt x="21600" y="233"/>
                                </a:lnTo>
                                <a:lnTo>
                                  <a:pt x="190" y="233"/>
                                </a:lnTo>
                                <a:lnTo>
                                  <a:pt x="95" y="466"/>
                                </a:lnTo>
                                <a:lnTo>
                                  <a:pt x="190" y="466"/>
                                </a:lnTo>
                                <a:lnTo>
                                  <a:pt x="190" y="21132"/>
                                </a:lnTo>
                                <a:lnTo>
                                  <a:pt x="95" y="21132"/>
                                </a:lnTo>
                                <a:lnTo>
                                  <a:pt x="190" y="21366"/>
                                </a:lnTo>
                                <a:lnTo>
                                  <a:pt x="21600" y="21366"/>
                                </a:lnTo>
                                <a:lnTo>
                                  <a:pt x="21600" y="21483"/>
                                </a:lnTo>
                                <a:lnTo>
                                  <a:pt x="21568" y="21561"/>
                                </a:lnTo>
                                <a:lnTo>
                                  <a:pt x="21536" y="21599"/>
                                </a:lnTo>
                                <a:lnTo>
                                  <a:pt x="21504" y="21599"/>
                                </a:lnTo>
                              </a:path>
                              <a:path w="21600" h="21600">
                                <a:moveTo>
                                  <a:pt x="190" y="466"/>
                                </a:moveTo>
                                <a:lnTo>
                                  <a:pt x="95" y="466"/>
                                </a:lnTo>
                                <a:lnTo>
                                  <a:pt x="190" y="233"/>
                                </a:lnTo>
                                <a:lnTo>
                                  <a:pt x="190" y="466"/>
                                </a:lnTo>
                              </a:path>
                              <a:path w="21600" h="21600">
                                <a:moveTo>
                                  <a:pt x="21409" y="466"/>
                                </a:moveTo>
                                <a:lnTo>
                                  <a:pt x="190" y="466"/>
                                </a:lnTo>
                                <a:lnTo>
                                  <a:pt x="190" y="233"/>
                                </a:lnTo>
                                <a:lnTo>
                                  <a:pt x="21409" y="233"/>
                                </a:lnTo>
                                <a:lnTo>
                                  <a:pt x="21409" y="466"/>
                                </a:lnTo>
                              </a:path>
                              <a:path w="21600" h="21600">
                                <a:moveTo>
                                  <a:pt x="21409" y="21366"/>
                                </a:moveTo>
                                <a:lnTo>
                                  <a:pt x="21409" y="233"/>
                                </a:lnTo>
                                <a:lnTo>
                                  <a:pt x="21504" y="466"/>
                                </a:lnTo>
                                <a:lnTo>
                                  <a:pt x="21600" y="466"/>
                                </a:lnTo>
                                <a:lnTo>
                                  <a:pt x="21600" y="21132"/>
                                </a:lnTo>
                                <a:lnTo>
                                  <a:pt x="21504" y="21132"/>
                                </a:lnTo>
                                <a:lnTo>
                                  <a:pt x="21409" y="21366"/>
                                </a:lnTo>
                              </a:path>
                              <a:path w="21600" h="21600">
                                <a:moveTo>
                                  <a:pt x="21600" y="466"/>
                                </a:moveTo>
                                <a:lnTo>
                                  <a:pt x="21504" y="466"/>
                                </a:lnTo>
                                <a:lnTo>
                                  <a:pt x="21409" y="233"/>
                                </a:lnTo>
                                <a:lnTo>
                                  <a:pt x="21600" y="233"/>
                                </a:lnTo>
                                <a:lnTo>
                                  <a:pt x="21600" y="466"/>
                                </a:lnTo>
                              </a:path>
                              <a:path w="21600" h="21600">
                                <a:moveTo>
                                  <a:pt x="190" y="21366"/>
                                </a:moveTo>
                                <a:lnTo>
                                  <a:pt x="95" y="21132"/>
                                </a:lnTo>
                                <a:lnTo>
                                  <a:pt x="190" y="21132"/>
                                </a:lnTo>
                                <a:lnTo>
                                  <a:pt x="190" y="21366"/>
                                </a:lnTo>
                              </a:path>
                              <a:path w="21600" h="21600">
                                <a:moveTo>
                                  <a:pt x="21409" y="21366"/>
                                </a:moveTo>
                                <a:lnTo>
                                  <a:pt x="190" y="21366"/>
                                </a:lnTo>
                                <a:lnTo>
                                  <a:pt x="190" y="21132"/>
                                </a:lnTo>
                                <a:lnTo>
                                  <a:pt x="21409" y="21132"/>
                                </a:lnTo>
                                <a:lnTo>
                                  <a:pt x="21409" y="21366"/>
                                </a:lnTo>
                              </a:path>
                              <a:path w="21600" h="21600">
                                <a:moveTo>
                                  <a:pt x="21600" y="21366"/>
                                </a:moveTo>
                                <a:lnTo>
                                  <a:pt x="21409" y="21366"/>
                                </a:lnTo>
                                <a:lnTo>
                                  <a:pt x="21504" y="21132"/>
                                </a:lnTo>
                                <a:lnTo>
                                  <a:pt x="21600" y="21132"/>
                                </a:lnTo>
                                <a:lnTo>
                                  <a:pt x="21600" y="21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0" name="文本框 50"/>
                        <wps:cNvSpPr/>
                        <wps:spPr>
                          <a:xfrm rot="0">
                            <a:off x="0" y="0"/>
                            <a:ext cx="52070" cy="476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1">
                          <w:txbxContent>
                            <w:p>
                              <w:pPr>
                                <w:spacing w:before="83"/>
                                <w:rPr>
                                  <w:sz w:val="36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2" o:spid="_x0000_s52" coordorigin="1890,13973" coordsize="82,75" style="position:absolute;&#10;margin-left:94.5pt;&#10;margin-top:173.89998pt;&#10;width:4.100001pt;&#10;height:3.75pt;&#10;z-index:34;&#10;mso-position-horizontal:absolute;&#10;mso-position-horizontal-relative:page;&#10;mso-position-vertical:absolute;&#10;mso-wrap-distance-left:0.0pt;&#10;mso-wrap-distance-right:0.0pt;">
                <v:shape type="#_x0000_t0" id="曲线 53" o:spid="_x0000_s53" coordsize="82,75" path="m81,74l0,74l0,74l0,74l,74l,74l,0l,0l0,0l0,0l0,l81,l81,0l81,0l82,0l82,0l0,0l0,1l0,1l0,73l0,73l0,74l82,74l82,74l81,74l81,74l81,74m0,1l0,1l0,0l0,1m81,1l0,1l0,0l81,0l81,1m81,74l81,0l81,1l82,1l82,73l81,73l81,74m82,1l81,1l81,0l82,0l82,1m0,74l0,73l0,73l0,74m81,74l0,74l0,73l81,73l81,74m82,74l81,74l81,73l82,73l82,74e" style="position:absolute;&#10;left:1890;&#10;top:13973;&#10;width:82;&#10;height:74;" fillcolor="#000000" stroked="f" strokeweight="1.0pt">
                  <v:stroke color="#000000"/>
                </v:shape>
                <v:shape type="#_x0000_t202" id="文本框 54" o:spid="_x0000_s54" style="position:absolute;&#10;left:1890;&#10;top:13973;&#10;width:82;&#10;height:74;&#10;mso-wrap-style:square;" filled="f" stroked="f" strokeweight="1.0pt">
                  <v:textbox id="878" inset="0mm,0mm,0mm,0mm" o:insetmode="custom" style="layout-flow:horizontal;&#10;v-text-anchor:top;">
                    <w:txbxContent>
                      <w:p>
                        <w:pPr>
                          <w:spacing w:before="83"/>
                          <w:rPr>
                            <w:sz w:val="36"/>
                            <w:lang w:val="en-IN"/>
                          </w:rPr>
                        </w:pP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rPr>
          <w:sz w:val="19"/>
        </w:rPr>
        <w:sectPr>
          <w:pgSz w:w="11910" w:h="16840"/>
          <w:pgMar w:top="1460" w:right="40" w:bottom="280" w:left="760" w:header="720" w:footer="720" w:gutter="0"/>
          <w:docGrid w:linePitch="312" w:charSpace="0"/>
        </w:sectPr>
      </w:pPr>
    </w:p>
    <w:p>
      <w:pPr>
        <w:pStyle w:val="2"/>
        <w:ind w:right="1617"/>
      </w:pPr>
      <w:r>
        <w:t>Insights Generation</w:t>
      </w:r>
    </w:p>
    <w:p>
      <w:pPr>
        <w:pStyle w:val="2"/>
        <w:ind w:right="1617"/>
      </w:pPr>
    </w:p>
    <w:p>
      <w:pPr>
        <w:pStyle w:val="15"/>
        <w:rPr>
          <w:sz w:val="20"/>
        </w:rPr>
      </w:pPr>
      <w:r>
        <w:rPr>
          <w:rStyle w:val="21"/>
        </w:rPr>
        <w:t>Extract meaningful insights from the fack news analysis results to guide business decisions.</w:t>
      </w:r>
    </w:p>
    <w:p>
      <w:pPr>
        <w:pStyle w:val="15"/>
        <w:rPr>
          <w:sz w:val="20"/>
        </w:rPr>
      </w:pPr>
    </w:p>
    <w:p>
      <w:pPr>
        <w:pStyle w:val="15"/>
        <w:spacing w:before="1"/>
        <w:rPr>
          <w:sz w:val="13"/>
        </w:rPr>
      </w:pPr>
      <w:r>
        <mc:AlternateContent>
          <mc:Choice Requires="wps">
            <w:drawing>
              <wp:anchor distT="0" distB="0" distL="0" distR="0" simplePos="0" relativeHeight="37" behindDoc="1" locked="0" layoutInCell="1" hidden="0" allowOverlap="1">
                <wp:simplePos x="0" y="0"/>
                <wp:positionH relativeFrom="page">
                  <wp:posOffset>1254125</wp:posOffset>
                </wp:positionH>
                <wp:positionV relativeFrom="paragraph">
                  <wp:posOffset>137076</wp:posOffset>
                </wp:positionV>
                <wp:extent cx="79375" cy="45084"/>
                <wp:effectExtent l="0" t="0" r="0" b="0"/>
                <wp:wrapTopAndBottom/>
                <wp:docPr id="55" name="组合 5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6" name="组合 56"/>
                      <wpg:cNvGrpSpPr/>
                      <wpg:grpSpPr>
                        <a:xfrm rot="0">
                          <a:off x="0" y="0"/>
                          <a:ext cx="79375" cy="45084"/>
                          <a:chOff x="0" y="0"/>
                          <a:chExt cx="79375" cy="450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7" name="曲线 57"/>
                        <wps:cNvSpPr/>
                        <wps:spPr>
                          <a:xfrm rot="0">
                            <a:off x="0" y="0"/>
                            <a:ext cx="79375" cy="450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562" y="21599"/>
                                </a:moveTo>
                                <a:lnTo>
                                  <a:pt x="37" y="21599"/>
                                </a:lnTo>
                                <a:lnTo>
                                  <a:pt x="25" y="21559"/>
                                </a:lnTo>
                                <a:lnTo>
                                  <a:pt x="12" y="21519"/>
                                </a:lnTo>
                                <a:lnTo>
                                  <a:pt x="0" y="21439"/>
                                </a:lnTo>
                                <a:lnTo>
                                  <a:pt x="0" y="21358"/>
                                </a:lnTo>
                                <a:lnTo>
                                  <a:pt x="0" y="241"/>
                                </a:lnTo>
                                <a:lnTo>
                                  <a:pt x="0" y="160"/>
                                </a:lnTo>
                                <a:lnTo>
                                  <a:pt x="12" y="80"/>
                                </a:lnTo>
                                <a:lnTo>
                                  <a:pt x="25" y="0"/>
                                </a:lnTo>
                                <a:lnTo>
                                  <a:pt x="37" y="0"/>
                                </a:lnTo>
                                <a:lnTo>
                                  <a:pt x="21562" y="0"/>
                                </a:lnTo>
                                <a:lnTo>
                                  <a:pt x="21574" y="0"/>
                                </a:lnTo>
                                <a:lnTo>
                                  <a:pt x="21587" y="80"/>
                                </a:lnTo>
                                <a:lnTo>
                                  <a:pt x="21600" y="160"/>
                                </a:lnTo>
                                <a:lnTo>
                                  <a:pt x="21600" y="241"/>
                                </a:lnTo>
                                <a:lnTo>
                                  <a:pt x="75" y="241"/>
                                </a:lnTo>
                                <a:lnTo>
                                  <a:pt x="37" y="482"/>
                                </a:lnTo>
                                <a:lnTo>
                                  <a:pt x="75" y="482"/>
                                </a:lnTo>
                                <a:lnTo>
                                  <a:pt x="75" y="21117"/>
                                </a:lnTo>
                                <a:lnTo>
                                  <a:pt x="37" y="21117"/>
                                </a:lnTo>
                                <a:lnTo>
                                  <a:pt x="75" y="21358"/>
                                </a:lnTo>
                                <a:lnTo>
                                  <a:pt x="21600" y="21358"/>
                                </a:lnTo>
                                <a:lnTo>
                                  <a:pt x="21600" y="21439"/>
                                </a:lnTo>
                                <a:lnTo>
                                  <a:pt x="21587" y="21519"/>
                                </a:lnTo>
                                <a:lnTo>
                                  <a:pt x="21574" y="21559"/>
                                </a:lnTo>
                                <a:lnTo>
                                  <a:pt x="21562" y="21599"/>
                                </a:lnTo>
                              </a:path>
                              <a:path w="21600" h="21600">
                                <a:moveTo>
                                  <a:pt x="75" y="482"/>
                                </a:moveTo>
                                <a:lnTo>
                                  <a:pt x="37" y="482"/>
                                </a:lnTo>
                                <a:lnTo>
                                  <a:pt x="75" y="241"/>
                                </a:lnTo>
                                <a:lnTo>
                                  <a:pt x="75" y="482"/>
                                </a:lnTo>
                              </a:path>
                              <a:path w="21600" h="21600">
                                <a:moveTo>
                                  <a:pt x="21524" y="482"/>
                                </a:moveTo>
                                <a:lnTo>
                                  <a:pt x="75" y="482"/>
                                </a:lnTo>
                                <a:lnTo>
                                  <a:pt x="75" y="241"/>
                                </a:lnTo>
                                <a:lnTo>
                                  <a:pt x="21524" y="241"/>
                                </a:lnTo>
                                <a:lnTo>
                                  <a:pt x="21524" y="482"/>
                                </a:lnTo>
                              </a:path>
                              <a:path w="21600" h="21600">
                                <a:moveTo>
                                  <a:pt x="21524" y="21358"/>
                                </a:moveTo>
                                <a:lnTo>
                                  <a:pt x="21524" y="241"/>
                                </a:lnTo>
                                <a:lnTo>
                                  <a:pt x="21562" y="482"/>
                                </a:lnTo>
                                <a:lnTo>
                                  <a:pt x="21600" y="482"/>
                                </a:lnTo>
                                <a:lnTo>
                                  <a:pt x="21600" y="21117"/>
                                </a:lnTo>
                                <a:lnTo>
                                  <a:pt x="21562" y="21117"/>
                                </a:lnTo>
                                <a:lnTo>
                                  <a:pt x="21524" y="21358"/>
                                </a:lnTo>
                              </a:path>
                              <a:path w="21600" h="21600">
                                <a:moveTo>
                                  <a:pt x="21600" y="482"/>
                                </a:moveTo>
                                <a:lnTo>
                                  <a:pt x="21562" y="482"/>
                                </a:lnTo>
                                <a:lnTo>
                                  <a:pt x="21524" y="241"/>
                                </a:lnTo>
                                <a:lnTo>
                                  <a:pt x="21600" y="241"/>
                                </a:lnTo>
                                <a:lnTo>
                                  <a:pt x="21600" y="482"/>
                                </a:lnTo>
                              </a:path>
                              <a:path w="21600" h="21600">
                                <a:moveTo>
                                  <a:pt x="75" y="21358"/>
                                </a:moveTo>
                                <a:lnTo>
                                  <a:pt x="37" y="21117"/>
                                </a:lnTo>
                                <a:lnTo>
                                  <a:pt x="75" y="21117"/>
                                </a:lnTo>
                                <a:lnTo>
                                  <a:pt x="75" y="21358"/>
                                </a:lnTo>
                              </a:path>
                              <a:path w="21600" h="21600">
                                <a:moveTo>
                                  <a:pt x="21524" y="21358"/>
                                </a:moveTo>
                                <a:lnTo>
                                  <a:pt x="75" y="21358"/>
                                </a:lnTo>
                                <a:lnTo>
                                  <a:pt x="75" y="21117"/>
                                </a:lnTo>
                                <a:lnTo>
                                  <a:pt x="21524" y="21117"/>
                                </a:lnTo>
                                <a:lnTo>
                                  <a:pt x="21524" y="21358"/>
                                </a:lnTo>
                              </a:path>
                              <a:path w="21600" h="21600">
                                <a:moveTo>
                                  <a:pt x="21600" y="21358"/>
                                </a:moveTo>
                                <a:lnTo>
                                  <a:pt x="21524" y="21358"/>
                                </a:lnTo>
                                <a:lnTo>
                                  <a:pt x="21562" y="21117"/>
                                </a:lnTo>
                                <a:lnTo>
                                  <a:pt x="21600" y="21117"/>
                                </a:lnTo>
                                <a:lnTo>
                                  <a:pt x="21600" y="21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8" name="文本框 58"/>
                        <wps:cNvSpPr/>
                        <wps:spPr>
                          <a:xfrm rot="0">
                            <a:off x="0" y="0"/>
                            <a:ext cx="79375" cy="4508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9">
                          <w:txbxContent>
                            <w:p>
                              <w:pPr>
                                <w:spacing w:before="82"/>
                                <w:ind w:left="155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00AFEF"/>
                                  <w:sz w:val="36"/>
                                </w:rPr>
                                <w:t>Visualization</w:t>
                              </w:r>
                              <w:r>
                                <w:rPr>
                                  <w:color w:val="00AFEF"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z w:val="36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0" o:spid="_x0000_s60" coordorigin="1974,3994" coordsize="125,70" style="position:absolute;&#10;margin-left:98.75pt;&#10;margin-top:10.7934pt;&#10;width:6.250004pt;&#10;height:3.549999pt;&#10;z-index:37;&#10;mso-position-horizontal:absolute;&#10;mso-position-horizontal-relative:page;&#10;mso-position-vertical:absolute;&#10;mso-wrap-distance-left:0.0pt;&#10;mso-wrap-distance-right:0.0pt;">
                <v:shape type="#_x0000_t0" id="曲线 61" o:spid="_x0000_s61" coordsize="125,70" path="m124,70l0,70l0,70l0,70l,70l,70l,0l,0l0,0l0,l0,l124,l124,l124,0l125,0l125,0l0,0l0,1l0,1l0,69l0,69l0,70l125,70l125,70l124,70l124,70l124,70m0,1l0,1l0,0l0,1m124,1l0,1l0,0l124,0l124,1m124,70l124,0l124,1l125,1l125,69l124,69l124,70m125,1l124,1l124,0l125,0l125,1m0,70l0,69l0,69l0,70m124,70l0,70l0,69l124,69l124,70m125,70l124,70l124,69l125,69l125,70e" style="position:absolute;&#10;left:1974;&#10;top:3994;&#10;width:125;&#10;height:70;" fillcolor="#000000" stroked="f" strokeweight="1.0pt">
                  <v:stroke color="#000000"/>
                </v:shape>
                <v:shape type="#_x0000_t202" id="文本框 62" o:spid="_x0000_s62" style="position:absolute;&#10;left:1974;&#10;top:3994;&#10;width:125;&#10;height:70;&#10;mso-wrap-style:square;" filled="f" stroked="f" strokeweight="1.0pt">
                  <v:textbox id="879" inset="0mm,0mm,0mm,0mm" o:insetmode="custom" style="layout-flow:horizontal;&#10;v-text-anchor:top;">
                    <w:txbxContent>
                      <w:p>
                        <w:pPr>
                          <w:spacing w:before="82"/>
                          <w:ind w:left="155"/>
                          <w:rPr>
                            <w:sz w:val="36"/>
                          </w:rPr>
                        </w:pPr>
                        <w:r>
                          <w:rPr>
                            <w:color w:val="00AFEF"/>
                            <w:sz w:val="36"/>
                          </w:rPr>
                          <w:t>Visualization</w:t>
                        </w:r>
                        <w:r>
                          <w:rPr>
                            <w:color w:val="00AFEF"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z w:val="36"/>
                          </w:rPr>
                          <w:t>Process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5"/>
        <w:rPr>
          <w:sz w:val="17"/>
        </w:rPr>
      </w:pPr>
    </w:p>
    <w:p>
      <w:pPr>
        <w:pStyle w:val="15"/>
        <w:rPr>
          <w:sz w:val="20"/>
        </w:rPr>
      </w:pPr>
      <w:r>
        <w:rPr>
          <w:sz w:val="20"/>
          <w:lang w:bidi="ta-IN"/>
        </w:rPr>
        <w:drawing>
          <wp:anchor distT="0" distB="0" distL="0" distR="0" simplePos="0" relativeHeight="38" behindDoc="1" locked="0" layoutInCell="1" hidden="0" allowOverlap="1">
            <wp:simplePos x="0" y="0"/>
            <wp:positionH relativeFrom="page">
              <wp:posOffset>-190500</wp:posOffset>
            </wp:positionH>
            <wp:positionV relativeFrom="paragraph">
              <wp:posOffset>316230</wp:posOffset>
            </wp:positionV>
            <wp:extent cx="7486650" cy="4514850"/>
            <wp:effectExtent l="0" t="0" r="0" b="0"/>
            <wp:wrapTopAndBottom/>
            <wp:docPr id="63" name="图片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5" name="图片 6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86650" cy="45148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3"/>
        <w:rPr>
          <w:sz w:val="14"/>
        </w:rPr>
      </w:pPr>
    </w:p>
    <w:sectPr>
      <w:pgSz w:w="11910" w:h="16840"/>
      <w:pgMar w:top="1460" w:right="40" w:bottom="280" w:left="76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pPr>
      <w:ind w:left="1472" w:right="2190"/>
      <w:jc w:val="center"/>
      <w:outlineLvl w:val="0"/>
    </w:pPr>
    <w:rPr>
      <w:sz w:val="72"/>
      <w:szCs w:val="72"/>
    </w:rPr>
  </w:style>
  <w:style w:type="paragraph" w:styleId="2">
    <w:name w:val="heading 2"/>
    <w:basedOn w:val="0"/>
    <w:pPr>
      <w:spacing w:line="646" w:lineRule="exact"/>
      <w:ind w:left="1472" w:right="2190"/>
      <w:jc w:val="center"/>
      <w:outlineLvl w:val="1"/>
    </w:pPr>
    <w:rPr>
      <w:sz w:val="56"/>
      <w:szCs w:val="56"/>
    </w:rPr>
  </w:style>
  <w:style w:type="paragraph" w:styleId="3">
    <w:name w:val="heading 3"/>
    <w:basedOn w:val="0"/>
    <w:next w:val="0"/>
    <w:pPr>
      <w:keepNext/>
      <w:keepLines/>
      <w:widowControl w:val="0"/>
      <w:spacing w:before="200"/>
      <w:outlineLvl w:val="2"/>
    </w:pPr>
    <w:rPr>
      <w:rFonts w:ascii="Cambria" w:eastAsia="宋体" w:cs="Droid Sans" w:hAnsi="Cambria"/>
      <w:b/>
      <w:bCs/>
      <w:color w:val="4F81BD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32"/>
      <w:szCs w:val="32"/>
    </w:rPr>
  </w:style>
  <w:style w:type="paragraph" w:customStyle="1" w:styleId="16">
    <w:name w:val="List Paragraph"/>
    <w:basedOn w:val="0"/>
  </w:style>
  <w:style w:type="paragraph" w:customStyle="1" w:styleId="17">
    <w:name w:val="Table Paragraph"/>
    <w:basedOn w:val="0"/>
  </w:style>
  <w:style w:type="paragraph" w:styleId="18">
    <w:name w:val="Balloon Text"/>
    <w:basedOn w:val="0"/>
    <w:rPr>
      <w:rFonts w:ascii="Tahoma" w:cs="Tahoma" w:hAnsi="Tahoma"/>
      <w:sz w:val="16"/>
      <w:szCs w:val="16"/>
    </w:rPr>
  </w:style>
  <w:style w:type="paragraph" w:styleId="19">
    <w:name w:val="header"/>
    <w:basedOn w:val="0"/>
    <w:pPr>
      <w:tabs>
        <w:tab w:val="center" w:pos="4680"/>
        <w:tab w:val="right" w:pos="9360"/>
      </w:tabs>
    </w:pPr>
  </w:style>
  <w:style w:type="paragraph" w:styleId="20">
    <w:name w:val="footer"/>
    <w:basedOn w:val="0"/>
    <w:pPr>
      <w:tabs>
        <w:tab w:val="center" w:pos="4680"/>
        <w:tab w:val="right" w:pos="9360"/>
      </w:tabs>
    </w:pPr>
  </w:style>
  <w:style w:type="character" w:customStyle="1" w:styleId="21">
    <w:name w:val="selectable-text"/>
    <w:basedOn w:val="1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jpeg"/><Relationship Id="rId6" Type="http://schemas.openxmlformats.org/officeDocument/2006/relationships/image" Target="media/14.jpeg"/><Relationship Id="rId7" Type="http://schemas.openxmlformats.org/officeDocument/2006/relationships/image" Target="media/17.jpe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jpeg"/><Relationship Id="rId11" Type="http://schemas.openxmlformats.org/officeDocument/2006/relationships/image" Target="media/29.jpeg"/><Relationship Id="rId12" Type="http://schemas.openxmlformats.org/officeDocument/2006/relationships/image" Target="media/64.jpeg"/><Relationship Id="rId13" Type="http://schemas.openxmlformats.org/officeDocument/2006/relationships/styles" Target="styles.xml"/><Relationship Id="rId1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13</TotalTime>
  <Application>Yozo_Office</Application>
  <Pages>10</Pages>
  <Words>183</Words>
  <Characters>1044</Characters>
  <Lines>163</Lines>
  <Paragraphs>30</Paragraphs>
  <CharactersWithSpaces>1723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CYPHER</dc:creator>
  <cp:lastModifiedBy>vivo user</cp:lastModifiedBy>
  <cp:revision>2</cp:revision>
  <dcterms:created xsi:type="dcterms:W3CDTF">2023-09-30T05:45:00Z</dcterms:created>
  <dcterms:modified xsi:type="dcterms:W3CDTF">2023-10-11T11:32:46Z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2023-09-26T16:00:00Z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2023-09-29T16:00:00Z</vt:filetime>
  </property>
</Properties>
</file>